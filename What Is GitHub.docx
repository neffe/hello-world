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92" w:rsidRDefault="00CE5800" w:rsidP="00CE5800">
      <w:pPr>
        <w:pStyle w:val="Titel"/>
        <w:rPr>
          <w:lang w:val="en-US"/>
        </w:rPr>
      </w:pPr>
      <w:r w:rsidRPr="00CE5800">
        <w:rPr>
          <w:lang w:val="en-US"/>
        </w:rPr>
        <w:t>What Is GitHub, and What Is It Used For?</w:t>
      </w:r>
      <w:r>
        <w:rPr>
          <w:rStyle w:val="Fodnotehenvisning"/>
          <w:lang w:val="en-US"/>
        </w:rPr>
        <w:footnoteReference w:id="1"/>
      </w:r>
    </w:p>
    <w:p w:rsidR="00CE5800" w:rsidRDefault="00CE5800" w:rsidP="00CE5800">
      <w:pPr>
        <w:rPr>
          <w:lang w:val="en-US"/>
        </w:rPr>
      </w:pPr>
    </w:p>
    <w:p w:rsidR="00CE5800" w:rsidRDefault="00CE5800" w:rsidP="00CE5800">
      <w:pPr>
        <w:rPr>
          <w:lang w:val="en-US"/>
        </w:rPr>
      </w:pPr>
      <w:r w:rsidRPr="00CE5800">
        <w:rPr>
          <w:lang w:val="en-US"/>
        </w:rPr>
        <w:t>To understand GitHub, you must first have an understanding of Git. Git is an open-source version control system that was started by Linus Trovalds—the same person who created Linux. Git is similar to other version control systems—Subversion, CVS, and Mercurial to name a few.</w:t>
      </w:r>
    </w:p>
    <w:p w:rsidR="00CE5800" w:rsidRDefault="008A5612" w:rsidP="00CE5800">
      <w:pPr>
        <w:rPr>
          <w:lang w:val="en-US"/>
        </w:rPr>
      </w:pPr>
      <w:r w:rsidRPr="008A5612">
        <w:rPr>
          <w:lang w:val="en-US"/>
        </w:rPr>
        <w:t>We’ve established that Git is a version control system, similar but better than the many alternatives available. So, what makes GitHub so special? Git is a command-line tool, but the center around which all things involving Git revolve is the hub—GitHub.com—where developers store their projects and network with like minded people.</w:t>
      </w:r>
    </w:p>
    <w:p w:rsidR="004C5A9F" w:rsidRPr="00501424" w:rsidRDefault="004C5A9F" w:rsidP="004C5A9F">
      <w:pPr>
        <w:rPr>
          <w:b/>
          <w:lang w:val="en-US"/>
        </w:rPr>
      </w:pPr>
      <w:r>
        <w:rPr>
          <w:lang w:val="en-US"/>
        </w:rPr>
        <w:br/>
      </w:r>
      <w:r w:rsidRPr="00501424">
        <w:rPr>
          <w:b/>
          <w:lang w:val="en-US"/>
        </w:rPr>
        <w:t>Repository</w:t>
      </w:r>
    </w:p>
    <w:p w:rsidR="008A5612" w:rsidRDefault="004C5A9F" w:rsidP="004C5A9F">
      <w:pPr>
        <w:rPr>
          <w:lang w:val="en-US"/>
        </w:rPr>
      </w:pPr>
      <w:r w:rsidRPr="004C5A9F">
        <w:rPr>
          <w:lang w:val="en-US"/>
        </w:rPr>
        <w:t>A repository (usually abbreviated to “repo”) is a location where all the files for a particular project are stored. Each project has its own repo, and you can access it with a unique URL.</w:t>
      </w:r>
    </w:p>
    <w:p w:rsidR="006E320C" w:rsidRPr="00501424" w:rsidRDefault="006E320C" w:rsidP="006E320C">
      <w:pPr>
        <w:rPr>
          <w:b/>
          <w:lang w:val="en-US"/>
        </w:rPr>
      </w:pPr>
      <w:r>
        <w:rPr>
          <w:lang w:val="en-US"/>
        </w:rPr>
        <w:br/>
      </w:r>
      <w:r w:rsidRPr="00501424">
        <w:rPr>
          <w:b/>
          <w:lang w:val="en-US"/>
        </w:rPr>
        <w:t>Forking a Repo</w:t>
      </w:r>
    </w:p>
    <w:p w:rsidR="006E320C" w:rsidRDefault="006E320C" w:rsidP="006E320C">
      <w:pPr>
        <w:rPr>
          <w:lang w:val="en-US"/>
        </w:rPr>
      </w:pPr>
      <w:r w:rsidRPr="006E320C">
        <w:rPr>
          <w:lang w:val="en-US"/>
        </w:rPr>
        <w:t>“Forking” is when you create a new project based off of another project that already exists. This is an amazing feature that vastly encourages the further development of programs and other projects. If you find a project on GitHub that you’d like to contribute to, you can fork the repo, make the changes you’d like, and release the revised project as a new repo. If the original repository that you forked to create your new project gets updated, you can easily add those updates to your current fork.</w:t>
      </w:r>
    </w:p>
    <w:p w:rsidR="009734CC" w:rsidRPr="009734CC" w:rsidRDefault="009734CC" w:rsidP="009734CC">
      <w:pPr>
        <w:rPr>
          <w:b/>
          <w:lang w:val="en-US"/>
        </w:rPr>
      </w:pPr>
      <w:r>
        <w:rPr>
          <w:lang w:val="en-US"/>
        </w:rPr>
        <w:br/>
      </w:r>
      <w:r w:rsidRPr="009734CC">
        <w:rPr>
          <w:b/>
          <w:lang w:val="en-US"/>
        </w:rPr>
        <w:t>Pull Requests</w:t>
      </w:r>
    </w:p>
    <w:p w:rsidR="00501424" w:rsidRDefault="009734CC" w:rsidP="009734CC">
      <w:pPr>
        <w:rPr>
          <w:lang w:val="en-US"/>
        </w:rPr>
      </w:pPr>
      <w:r w:rsidRPr="009734CC">
        <w:rPr>
          <w:lang w:val="en-US"/>
        </w:rPr>
        <w:t>You’ve forked a repository, made a great revision to the project, and want it to be recognized by the original developers—maybe even included in the official project/repository. You can do so by creating a pull request. The authors of the original repository can see your work, and then choose whether or not to accept it into the official project. Whenever you issue a pull request, GitHub provides a perfect medium for you and the main project’s maintainer to communicate.</w:t>
      </w:r>
    </w:p>
    <w:p w:rsidR="002A6A1D" w:rsidRPr="00CE5800" w:rsidRDefault="002A6A1D" w:rsidP="009734CC">
      <w:pPr>
        <w:rPr>
          <w:lang w:val="en-US"/>
        </w:rPr>
      </w:pPr>
      <w:bookmarkStart w:id="0" w:name="_GoBack"/>
      <w:bookmarkEnd w:id="0"/>
    </w:p>
    <w:sectPr w:rsidR="002A6A1D" w:rsidRPr="00CE580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800" w:rsidRDefault="00CE5800" w:rsidP="00CE5800">
      <w:pPr>
        <w:spacing w:after="0" w:line="240" w:lineRule="auto"/>
      </w:pPr>
      <w:r>
        <w:separator/>
      </w:r>
    </w:p>
  </w:endnote>
  <w:endnote w:type="continuationSeparator" w:id="0">
    <w:p w:rsidR="00CE5800" w:rsidRDefault="00CE5800" w:rsidP="00CE5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800" w:rsidRDefault="00CE5800" w:rsidP="00CE5800">
      <w:pPr>
        <w:spacing w:after="0" w:line="240" w:lineRule="auto"/>
      </w:pPr>
      <w:r>
        <w:separator/>
      </w:r>
    </w:p>
  </w:footnote>
  <w:footnote w:type="continuationSeparator" w:id="0">
    <w:p w:rsidR="00CE5800" w:rsidRDefault="00CE5800" w:rsidP="00CE5800">
      <w:pPr>
        <w:spacing w:after="0" w:line="240" w:lineRule="auto"/>
      </w:pPr>
      <w:r>
        <w:continuationSeparator/>
      </w:r>
    </w:p>
  </w:footnote>
  <w:footnote w:id="1">
    <w:p w:rsidR="00CE5800" w:rsidRDefault="00CE5800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E9511F">
          <w:rPr>
            <w:rStyle w:val="Hyperlink"/>
          </w:rPr>
          <w:t>https://www.howtogeek.com/180167/htg-explains-what-is-github-and-what-do-geeks-use-it-for/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00"/>
    <w:rsid w:val="000003F1"/>
    <w:rsid w:val="00001105"/>
    <w:rsid w:val="000012A5"/>
    <w:rsid w:val="00003C98"/>
    <w:rsid w:val="00007807"/>
    <w:rsid w:val="0001083A"/>
    <w:rsid w:val="00010CAC"/>
    <w:rsid w:val="00011119"/>
    <w:rsid w:val="00013E20"/>
    <w:rsid w:val="000224E2"/>
    <w:rsid w:val="0002372E"/>
    <w:rsid w:val="00024A33"/>
    <w:rsid w:val="00026E9E"/>
    <w:rsid w:val="0003295D"/>
    <w:rsid w:val="00032E21"/>
    <w:rsid w:val="00033A6B"/>
    <w:rsid w:val="000454D4"/>
    <w:rsid w:val="00050E25"/>
    <w:rsid w:val="00051E05"/>
    <w:rsid w:val="00053A1A"/>
    <w:rsid w:val="000546E9"/>
    <w:rsid w:val="0006024D"/>
    <w:rsid w:val="00062855"/>
    <w:rsid w:val="00063611"/>
    <w:rsid w:val="000677C7"/>
    <w:rsid w:val="000708E0"/>
    <w:rsid w:val="00087398"/>
    <w:rsid w:val="0009437C"/>
    <w:rsid w:val="00096706"/>
    <w:rsid w:val="000A0278"/>
    <w:rsid w:val="000A4DD3"/>
    <w:rsid w:val="000B271C"/>
    <w:rsid w:val="000B433F"/>
    <w:rsid w:val="000B4803"/>
    <w:rsid w:val="000C0D63"/>
    <w:rsid w:val="000C3608"/>
    <w:rsid w:val="000C615D"/>
    <w:rsid w:val="000C6EFC"/>
    <w:rsid w:val="000D16D4"/>
    <w:rsid w:val="000D4379"/>
    <w:rsid w:val="000D71A1"/>
    <w:rsid w:val="000E13F5"/>
    <w:rsid w:val="000E1F16"/>
    <w:rsid w:val="000E206A"/>
    <w:rsid w:val="000E3905"/>
    <w:rsid w:val="000E68B4"/>
    <w:rsid w:val="000F12C8"/>
    <w:rsid w:val="00101978"/>
    <w:rsid w:val="0011201C"/>
    <w:rsid w:val="00112598"/>
    <w:rsid w:val="001134D4"/>
    <w:rsid w:val="00113DDA"/>
    <w:rsid w:val="00120098"/>
    <w:rsid w:val="00121338"/>
    <w:rsid w:val="00121AE9"/>
    <w:rsid w:val="0012338B"/>
    <w:rsid w:val="00125F52"/>
    <w:rsid w:val="0013272B"/>
    <w:rsid w:val="00134243"/>
    <w:rsid w:val="001354C7"/>
    <w:rsid w:val="00146465"/>
    <w:rsid w:val="00150AB2"/>
    <w:rsid w:val="00163A83"/>
    <w:rsid w:val="001668DB"/>
    <w:rsid w:val="0017174E"/>
    <w:rsid w:val="0018004F"/>
    <w:rsid w:val="00186126"/>
    <w:rsid w:val="00197F6A"/>
    <w:rsid w:val="001A1F4F"/>
    <w:rsid w:val="001A420E"/>
    <w:rsid w:val="001B0058"/>
    <w:rsid w:val="001B67AF"/>
    <w:rsid w:val="001C28A8"/>
    <w:rsid w:val="001C2E30"/>
    <w:rsid w:val="001C320A"/>
    <w:rsid w:val="001D227D"/>
    <w:rsid w:val="001E7345"/>
    <w:rsid w:val="001F1256"/>
    <w:rsid w:val="001F1B1B"/>
    <w:rsid w:val="001F1E02"/>
    <w:rsid w:val="001F3A33"/>
    <w:rsid w:val="001F5AEF"/>
    <w:rsid w:val="00203E99"/>
    <w:rsid w:val="00206AEC"/>
    <w:rsid w:val="00210148"/>
    <w:rsid w:val="002104B5"/>
    <w:rsid w:val="0021215E"/>
    <w:rsid w:val="00216ED8"/>
    <w:rsid w:val="00217EA3"/>
    <w:rsid w:val="0022003A"/>
    <w:rsid w:val="002240F7"/>
    <w:rsid w:val="0022460A"/>
    <w:rsid w:val="00236CBF"/>
    <w:rsid w:val="002421B8"/>
    <w:rsid w:val="00245E62"/>
    <w:rsid w:val="00261EAB"/>
    <w:rsid w:val="00270337"/>
    <w:rsid w:val="0027151A"/>
    <w:rsid w:val="00272B4C"/>
    <w:rsid w:val="002810C3"/>
    <w:rsid w:val="00281824"/>
    <w:rsid w:val="00283BF6"/>
    <w:rsid w:val="002846D1"/>
    <w:rsid w:val="0028644D"/>
    <w:rsid w:val="00286CCE"/>
    <w:rsid w:val="00287B92"/>
    <w:rsid w:val="00290EF7"/>
    <w:rsid w:val="002932F0"/>
    <w:rsid w:val="002A242B"/>
    <w:rsid w:val="002A4102"/>
    <w:rsid w:val="002A4898"/>
    <w:rsid w:val="002A6A1D"/>
    <w:rsid w:val="002B1A5C"/>
    <w:rsid w:val="002B255B"/>
    <w:rsid w:val="002B2F48"/>
    <w:rsid w:val="002B7535"/>
    <w:rsid w:val="002C3073"/>
    <w:rsid w:val="002C368E"/>
    <w:rsid w:val="002C535E"/>
    <w:rsid w:val="002C7918"/>
    <w:rsid w:val="002D64CA"/>
    <w:rsid w:val="002E2BD1"/>
    <w:rsid w:val="002E3F80"/>
    <w:rsid w:val="002E56E1"/>
    <w:rsid w:val="002E75FD"/>
    <w:rsid w:val="002F3A5E"/>
    <w:rsid w:val="00302246"/>
    <w:rsid w:val="00307FA4"/>
    <w:rsid w:val="00312E96"/>
    <w:rsid w:val="00316CF0"/>
    <w:rsid w:val="003217D9"/>
    <w:rsid w:val="003279E4"/>
    <w:rsid w:val="003331EA"/>
    <w:rsid w:val="00335B9B"/>
    <w:rsid w:val="00345A5F"/>
    <w:rsid w:val="00352FF3"/>
    <w:rsid w:val="00353F38"/>
    <w:rsid w:val="003540E9"/>
    <w:rsid w:val="003547BC"/>
    <w:rsid w:val="00357447"/>
    <w:rsid w:val="003610EF"/>
    <w:rsid w:val="00366970"/>
    <w:rsid w:val="00366CA2"/>
    <w:rsid w:val="003671E4"/>
    <w:rsid w:val="003672DA"/>
    <w:rsid w:val="00372E4F"/>
    <w:rsid w:val="0037460D"/>
    <w:rsid w:val="00376B36"/>
    <w:rsid w:val="00377327"/>
    <w:rsid w:val="0038194B"/>
    <w:rsid w:val="00382CB4"/>
    <w:rsid w:val="0038337F"/>
    <w:rsid w:val="0038344B"/>
    <w:rsid w:val="00385AA2"/>
    <w:rsid w:val="00393775"/>
    <w:rsid w:val="00394EC4"/>
    <w:rsid w:val="003A7C36"/>
    <w:rsid w:val="003B0A39"/>
    <w:rsid w:val="003B4781"/>
    <w:rsid w:val="003C4167"/>
    <w:rsid w:val="003C710F"/>
    <w:rsid w:val="003C7379"/>
    <w:rsid w:val="003D3752"/>
    <w:rsid w:val="003D47B6"/>
    <w:rsid w:val="003E073E"/>
    <w:rsid w:val="003E3407"/>
    <w:rsid w:val="003F0E66"/>
    <w:rsid w:val="003F261A"/>
    <w:rsid w:val="003F376B"/>
    <w:rsid w:val="003F5540"/>
    <w:rsid w:val="003F5E27"/>
    <w:rsid w:val="003F6A1C"/>
    <w:rsid w:val="00403845"/>
    <w:rsid w:val="00415C18"/>
    <w:rsid w:val="00417347"/>
    <w:rsid w:val="00422CF2"/>
    <w:rsid w:val="00433A92"/>
    <w:rsid w:val="004362B2"/>
    <w:rsid w:val="00437BA3"/>
    <w:rsid w:val="004464EA"/>
    <w:rsid w:val="0045691F"/>
    <w:rsid w:val="0046095C"/>
    <w:rsid w:val="00461477"/>
    <w:rsid w:val="004641DD"/>
    <w:rsid w:val="00472732"/>
    <w:rsid w:val="004729B2"/>
    <w:rsid w:val="00477006"/>
    <w:rsid w:val="004808C0"/>
    <w:rsid w:val="00481A8F"/>
    <w:rsid w:val="00484360"/>
    <w:rsid w:val="004907F7"/>
    <w:rsid w:val="004A5410"/>
    <w:rsid w:val="004A7E3B"/>
    <w:rsid w:val="004B3B87"/>
    <w:rsid w:val="004B551D"/>
    <w:rsid w:val="004C2640"/>
    <w:rsid w:val="004C5A9F"/>
    <w:rsid w:val="004C7F2F"/>
    <w:rsid w:val="004D1CC5"/>
    <w:rsid w:val="004D34CD"/>
    <w:rsid w:val="004E3E12"/>
    <w:rsid w:val="004E58EB"/>
    <w:rsid w:val="004E59AE"/>
    <w:rsid w:val="004F6A37"/>
    <w:rsid w:val="004F70F7"/>
    <w:rsid w:val="0050071F"/>
    <w:rsid w:val="00500863"/>
    <w:rsid w:val="00501424"/>
    <w:rsid w:val="005020FD"/>
    <w:rsid w:val="00506857"/>
    <w:rsid w:val="00511325"/>
    <w:rsid w:val="00511429"/>
    <w:rsid w:val="00515E0A"/>
    <w:rsid w:val="005250BE"/>
    <w:rsid w:val="00532CCA"/>
    <w:rsid w:val="005354E2"/>
    <w:rsid w:val="00536F13"/>
    <w:rsid w:val="00543A53"/>
    <w:rsid w:val="00547953"/>
    <w:rsid w:val="00555AD5"/>
    <w:rsid w:val="00563949"/>
    <w:rsid w:val="00572300"/>
    <w:rsid w:val="00573E9D"/>
    <w:rsid w:val="00576D45"/>
    <w:rsid w:val="00577FD7"/>
    <w:rsid w:val="00582376"/>
    <w:rsid w:val="00582E28"/>
    <w:rsid w:val="00586A56"/>
    <w:rsid w:val="00597885"/>
    <w:rsid w:val="005A2706"/>
    <w:rsid w:val="005A4C1A"/>
    <w:rsid w:val="005B289C"/>
    <w:rsid w:val="005B788E"/>
    <w:rsid w:val="005C045E"/>
    <w:rsid w:val="005D0153"/>
    <w:rsid w:val="005D100A"/>
    <w:rsid w:val="005D15AF"/>
    <w:rsid w:val="005D354E"/>
    <w:rsid w:val="005E1CD1"/>
    <w:rsid w:val="005E2149"/>
    <w:rsid w:val="005E6172"/>
    <w:rsid w:val="005E6C08"/>
    <w:rsid w:val="006055D6"/>
    <w:rsid w:val="00607587"/>
    <w:rsid w:val="006102C3"/>
    <w:rsid w:val="006126A4"/>
    <w:rsid w:val="00614F70"/>
    <w:rsid w:val="00633CD8"/>
    <w:rsid w:val="00641905"/>
    <w:rsid w:val="00643367"/>
    <w:rsid w:val="00651145"/>
    <w:rsid w:val="0065141B"/>
    <w:rsid w:val="006572B2"/>
    <w:rsid w:val="0066424F"/>
    <w:rsid w:val="006709D8"/>
    <w:rsid w:val="00673B61"/>
    <w:rsid w:val="006759CA"/>
    <w:rsid w:val="00677596"/>
    <w:rsid w:val="00684EA3"/>
    <w:rsid w:val="00684F96"/>
    <w:rsid w:val="006855AF"/>
    <w:rsid w:val="00695239"/>
    <w:rsid w:val="0069678E"/>
    <w:rsid w:val="006A2604"/>
    <w:rsid w:val="006A5DAB"/>
    <w:rsid w:val="006B1CDD"/>
    <w:rsid w:val="006B4F0E"/>
    <w:rsid w:val="006C29A2"/>
    <w:rsid w:val="006D1BB4"/>
    <w:rsid w:val="006D62E1"/>
    <w:rsid w:val="006D737A"/>
    <w:rsid w:val="006E01EA"/>
    <w:rsid w:val="006E1D73"/>
    <w:rsid w:val="006E320C"/>
    <w:rsid w:val="006F7482"/>
    <w:rsid w:val="00715739"/>
    <w:rsid w:val="00715EB0"/>
    <w:rsid w:val="0072089E"/>
    <w:rsid w:val="00741DD2"/>
    <w:rsid w:val="00742868"/>
    <w:rsid w:val="00742D03"/>
    <w:rsid w:val="00745A3E"/>
    <w:rsid w:val="00751C73"/>
    <w:rsid w:val="00752508"/>
    <w:rsid w:val="00755D29"/>
    <w:rsid w:val="00760484"/>
    <w:rsid w:val="007659B5"/>
    <w:rsid w:val="00766D80"/>
    <w:rsid w:val="0077052D"/>
    <w:rsid w:val="00780CB2"/>
    <w:rsid w:val="0078590D"/>
    <w:rsid w:val="00786D22"/>
    <w:rsid w:val="00787E9E"/>
    <w:rsid w:val="007A39A6"/>
    <w:rsid w:val="007A56B6"/>
    <w:rsid w:val="007B0CFB"/>
    <w:rsid w:val="007B2F14"/>
    <w:rsid w:val="007B4010"/>
    <w:rsid w:val="007C0506"/>
    <w:rsid w:val="007D17A5"/>
    <w:rsid w:val="007D59AF"/>
    <w:rsid w:val="007E092D"/>
    <w:rsid w:val="007E38E8"/>
    <w:rsid w:val="007E5117"/>
    <w:rsid w:val="007E6A88"/>
    <w:rsid w:val="007E7C25"/>
    <w:rsid w:val="007F3A78"/>
    <w:rsid w:val="00800AED"/>
    <w:rsid w:val="00813AA5"/>
    <w:rsid w:val="00821EC3"/>
    <w:rsid w:val="00842406"/>
    <w:rsid w:val="008445FD"/>
    <w:rsid w:val="00844749"/>
    <w:rsid w:val="00847D31"/>
    <w:rsid w:val="008521AF"/>
    <w:rsid w:val="00854919"/>
    <w:rsid w:val="00860176"/>
    <w:rsid w:val="00863ACB"/>
    <w:rsid w:val="008665B3"/>
    <w:rsid w:val="008812CF"/>
    <w:rsid w:val="00882063"/>
    <w:rsid w:val="00883489"/>
    <w:rsid w:val="008951DD"/>
    <w:rsid w:val="008959AD"/>
    <w:rsid w:val="00895E5B"/>
    <w:rsid w:val="00897E12"/>
    <w:rsid w:val="008A4F38"/>
    <w:rsid w:val="008A5612"/>
    <w:rsid w:val="008A5CE9"/>
    <w:rsid w:val="008C00E8"/>
    <w:rsid w:val="008C6B06"/>
    <w:rsid w:val="008C7450"/>
    <w:rsid w:val="008D4C33"/>
    <w:rsid w:val="008D5098"/>
    <w:rsid w:val="008F218B"/>
    <w:rsid w:val="008F26A2"/>
    <w:rsid w:val="008F7E73"/>
    <w:rsid w:val="00901059"/>
    <w:rsid w:val="00911E8C"/>
    <w:rsid w:val="009149C0"/>
    <w:rsid w:val="00915CFC"/>
    <w:rsid w:val="00921A7A"/>
    <w:rsid w:val="00921B98"/>
    <w:rsid w:val="009229EA"/>
    <w:rsid w:val="009251D1"/>
    <w:rsid w:val="0092771C"/>
    <w:rsid w:val="00930575"/>
    <w:rsid w:val="0093241E"/>
    <w:rsid w:val="009425D4"/>
    <w:rsid w:val="00946184"/>
    <w:rsid w:val="00954E7D"/>
    <w:rsid w:val="00960153"/>
    <w:rsid w:val="00960CDD"/>
    <w:rsid w:val="009734CC"/>
    <w:rsid w:val="009815E7"/>
    <w:rsid w:val="00982325"/>
    <w:rsid w:val="00982493"/>
    <w:rsid w:val="009856BC"/>
    <w:rsid w:val="0099570E"/>
    <w:rsid w:val="00996EC4"/>
    <w:rsid w:val="00997F9A"/>
    <w:rsid w:val="009A1D2C"/>
    <w:rsid w:val="009A3CCB"/>
    <w:rsid w:val="009A65E2"/>
    <w:rsid w:val="009B1C20"/>
    <w:rsid w:val="009B2F2A"/>
    <w:rsid w:val="009B33BF"/>
    <w:rsid w:val="009B4610"/>
    <w:rsid w:val="009C17EE"/>
    <w:rsid w:val="009C1FCE"/>
    <w:rsid w:val="009C312B"/>
    <w:rsid w:val="009C4F9D"/>
    <w:rsid w:val="009C7B89"/>
    <w:rsid w:val="009C7E03"/>
    <w:rsid w:val="009C7EE9"/>
    <w:rsid w:val="009E086B"/>
    <w:rsid w:val="009E0C01"/>
    <w:rsid w:val="009E4475"/>
    <w:rsid w:val="00A10FE7"/>
    <w:rsid w:val="00A131B4"/>
    <w:rsid w:val="00A17D7E"/>
    <w:rsid w:val="00A2696C"/>
    <w:rsid w:val="00A33CE2"/>
    <w:rsid w:val="00A4092F"/>
    <w:rsid w:val="00A4126C"/>
    <w:rsid w:val="00A447BE"/>
    <w:rsid w:val="00A454C8"/>
    <w:rsid w:val="00A46D34"/>
    <w:rsid w:val="00A501A7"/>
    <w:rsid w:val="00A519D6"/>
    <w:rsid w:val="00A54054"/>
    <w:rsid w:val="00A5418C"/>
    <w:rsid w:val="00A54BFC"/>
    <w:rsid w:val="00A60B52"/>
    <w:rsid w:val="00A60DA2"/>
    <w:rsid w:val="00A62077"/>
    <w:rsid w:val="00A72097"/>
    <w:rsid w:val="00A73D7C"/>
    <w:rsid w:val="00A74DEC"/>
    <w:rsid w:val="00A757BE"/>
    <w:rsid w:val="00A76DBD"/>
    <w:rsid w:val="00A92886"/>
    <w:rsid w:val="00A931B6"/>
    <w:rsid w:val="00A95905"/>
    <w:rsid w:val="00A979B7"/>
    <w:rsid w:val="00A97DCB"/>
    <w:rsid w:val="00AA2FE3"/>
    <w:rsid w:val="00AA30C6"/>
    <w:rsid w:val="00AA5759"/>
    <w:rsid w:val="00AA77BD"/>
    <w:rsid w:val="00AB65C9"/>
    <w:rsid w:val="00AC13C3"/>
    <w:rsid w:val="00AC3B1B"/>
    <w:rsid w:val="00AD673F"/>
    <w:rsid w:val="00AD7622"/>
    <w:rsid w:val="00AE279C"/>
    <w:rsid w:val="00AE5030"/>
    <w:rsid w:val="00AE6182"/>
    <w:rsid w:val="00AE61F8"/>
    <w:rsid w:val="00AF37A4"/>
    <w:rsid w:val="00B02A6F"/>
    <w:rsid w:val="00B031B8"/>
    <w:rsid w:val="00B06350"/>
    <w:rsid w:val="00B07DF5"/>
    <w:rsid w:val="00B105AC"/>
    <w:rsid w:val="00B10C9C"/>
    <w:rsid w:val="00B21760"/>
    <w:rsid w:val="00B21E0A"/>
    <w:rsid w:val="00B254B4"/>
    <w:rsid w:val="00B257E0"/>
    <w:rsid w:val="00B26BDA"/>
    <w:rsid w:val="00B34E7B"/>
    <w:rsid w:val="00B3592C"/>
    <w:rsid w:val="00B401A0"/>
    <w:rsid w:val="00B45BD6"/>
    <w:rsid w:val="00B460BF"/>
    <w:rsid w:val="00B47209"/>
    <w:rsid w:val="00B533CE"/>
    <w:rsid w:val="00B60F18"/>
    <w:rsid w:val="00B703CE"/>
    <w:rsid w:val="00B73559"/>
    <w:rsid w:val="00B73EFC"/>
    <w:rsid w:val="00B75A10"/>
    <w:rsid w:val="00B76387"/>
    <w:rsid w:val="00B772BD"/>
    <w:rsid w:val="00B7781C"/>
    <w:rsid w:val="00B8129E"/>
    <w:rsid w:val="00B81BE4"/>
    <w:rsid w:val="00B827CE"/>
    <w:rsid w:val="00B848E6"/>
    <w:rsid w:val="00B84FF4"/>
    <w:rsid w:val="00B86EC2"/>
    <w:rsid w:val="00B873BE"/>
    <w:rsid w:val="00B92BD6"/>
    <w:rsid w:val="00BA5C17"/>
    <w:rsid w:val="00BA6AC8"/>
    <w:rsid w:val="00BB1E28"/>
    <w:rsid w:val="00BB2DBB"/>
    <w:rsid w:val="00BB329F"/>
    <w:rsid w:val="00BB3F46"/>
    <w:rsid w:val="00BC0959"/>
    <w:rsid w:val="00BC45D2"/>
    <w:rsid w:val="00BD6A47"/>
    <w:rsid w:val="00BE7F20"/>
    <w:rsid w:val="00BF33EE"/>
    <w:rsid w:val="00BF40D0"/>
    <w:rsid w:val="00BF6725"/>
    <w:rsid w:val="00C02CE1"/>
    <w:rsid w:val="00C06B52"/>
    <w:rsid w:val="00C1179F"/>
    <w:rsid w:val="00C15DC0"/>
    <w:rsid w:val="00C1712B"/>
    <w:rsid w:val="00C210DD"/>
    <w:rsid w:val="00C21CA2"/>
    <w:rsid w:val="00C23265"/>
    <w:rsid w:val="00C24DF5"/>
    <w:rsid w:val="00C31F33"/>
    <w:rsid w:val="00C35FF2"/>
    <w:rsid w:val="00C4305C"/>
    <w:rsid w:val="00C45EC6"/>
    <w:rsid w:val="00C47ACD"/>
    <w:rsid w:val="00C62936"/>
    <w:rsid w:val="00C667D0"/>
    <w:rsid w:val="00C70A12"/>
    <w:rsid w:val="00C72A5B"/>
    <w:rsid w:val="00C83C1E"/>
    <w:rsid w:val="00C90805"/>
    <w:rsid w:val="00C90D82"/>
    <w:rsid w:val="00C9152D"/>
    <w:rsid w:val="00C92371"/>
    <w:rsid w:val="00C95050"/>
    <w:rsid w:val="00C951CE"/>
    <w:rsid w:val="00C966FB"/>
    <w:rsid w:val="00C9708D"/>
    <w:rsid w:val="00C97C9F"/>
    <w:rsid w:val="00CA1253"/>
    <w:rsid w:val="00CB2D37"/>
    <w:rsid w:val="00CB3C60"/>
    <w:rsid w:val="00CB44BA"/>
    <w:rsid w:val="00CB47C8"/>
    <w:rsid w:val="00CC2B36"/>
    <w:rsid w:val="00CC6913"/>
    <w:rsid w:val="00CC7CB2"/>
    <w:rsid w:val="00CD0089"/>
    <w:rsid w:val="00CD0859"/>
    <w:rsid w:val="00CD127C"/>
    <w:rsid w:val="00CD2FDD"/>
    <w:rsid w:val="00CD7DDE"/>
    <w:rsid w:val="00CE141B"/>
    <w:rsid w:val="00CE4102"/>
    <w:rsid w:val="00CE5800"/>
    <w:rsid w:val="00CE709F"/>
    <w:rsid w:val="00CF007F"/>
    <w:rsid w:val="00CF37DC"/>
    <w:rsid w:val="00CF493D"/>
    <w:rsid w:val="00CF5E66"/>
    <w:rsid w:val="00D008F5"/>
    <w:rsid w:val="00D02B72"/>
    <w:rsid w:val="00D033CB"/>
    <w:rsid w:val="00D03D68"/>
    <w:rsid w:val="00D049B3"/>
    <w:rsid w:val="00D06BE5"/>
    <w:rsid w:val="00D076C7"/>
    <w:rsid w:val="00D12D33"/>
    <w:rsid w:val="00D20862"/>
    <w:rsid w:val="00D20DCE"/>
    <w:rsid w:val="00D21F2E"/>
    <w:rsid w:val="00D253DD"/>
    <w:rsid w:val="00D25B66"/>
    <w:rsid w:val="00D26FC4"/>
    <w:rsid w:val="00D32D71"/>
    <w:rsid w:val="00D3562B"/>
    <w:rsid w:val="00D400D2"/>
    <w:rsid w:val="00D402AC"/>
    <w:rsid w:val="00D40766"/>
    <w:rsid w:val="00D45187"/>
    <w:rsid w:val="00D50E30"/>
    <w:rsid w:val="00D54861"/>
    <w:rsid w:val="00D57DC0"/>
    <w:rsid w:val="00D61453"/>
    <w:rsid w:val="00D64F15"/>
    <w:rsid w:val="00D656C3"/>
    <w:rsid w:val="00D6720B"/>
    <w:rsid w:val="00D75612"/>
    <w:rsid w:val="00D7662D"/>
    <w:rsid w:val="00D76F58"/>
    <w:rsid w:val="00D77AF3"/>
    <w:rsid w:val="00D828C7"/>
    <w:rsid w:val="00D82F15"/>
    <w:rsid w:val="00D83E3D"/>
    <w:rsid w:val="00D85E4D"/>
    <w:rsid w:val="00D87B86"/>
    <w:rsid w:val="00D9026E"/>
    <w:rsid w:val="00D92B1E"/>
    <w:rsid w:val="00D93B3E"/>
    <w:rsid w:val="00D940E4"/>
    <w:rsid w:val="00D94A2E"/>
    <w:rsid w:val="00DA45BB"/>
    <w:rsid w:val="00DA48E2"/>
    <w:rsid w:val="00DA6CD0"/>
    <w:rsid w:val="00DA6F9C"/>
    <w:rsid w:val="00DB2F01"/>
    <w:rsid w:val="00DC1D63"/>
    <w:rsid w:val="00DD03D3"/>
    <w:rsid w:val="00DD1345"/>
    <w:rsid w:val="00DD6142"/>
    <w:rsid w:val="00DD7814"/>
    <w:rsid w:val="00DE4795"/>
    <w:rsid w:val="00DE49A1"/>
    <w:rsid w:val="00DF018E"/>
    <w:rsid w:val="00DF6703"/>
    <w:rsid w:val="00E06673"/>
    <w:rsid w:val="00E14D35"/>
    <w:rsid w:val="00E275A5"/>
    <w:rsid w:val="00E34641"/>
    <w:rsid w:val="00E357C0"/>
    <w:rsid w:val="00E372FB"/>
    <w:rsid w:val="00E37A0B"/>
    <w:rsid w:val="00E42B65"/>
    <w:rsid w:val="00E43D63"/>
    <w:rsid w:val="00E470BE"/>
    <w:rsid w:val="00E5508D"/>
    <w:rsid w:val="00E55DFF"/>
    <w:rsid w:val="00E617B7"/>
    <w:rsid w:val="00E72DFB"/>
    <w:rsid w:val="00E77762"/>
    <w:rsid w:val="00E80B1D"/>
    <w:rsid w:val="00E932B0"/>
    <w:rsid w:val="00E951A9"/>
    <w:rsid w:val="00E95FAE"/>
    <w:rsid w:val="00EA7325"/>
    <w:rsid w:val="00EA7E69"/>
    <w:rsid w:val="00EB1B6E"/>
    <w:rsid w:val="00EB4441"/>
    <w:rsid w:val="00EB476F"/>
    <w:rsid w:val="00EB4C33"/>
    <w:rsid w:val="00EB6BB1"/>
    <w:rsid w:val="00ED3A06"/>
    <w:rsid w:val="00EF5673"/>
    <w:rsid w:val="00EF6C3D"/>
    <w:rsid w:val="00F006F9"/>
    <w:rsid w:val="00F019A5"/>
    <w:rsid w:val="00F15BEF"/>
    <w:rsid w:val="00F21674"/>
    <w:rsid w:val="00F229E1"/>
    <w:rsid w:val="00F311FB"/>
    <w:rsid w:val="00F32A27"/>
    <w:rsid w:val="00F40C5C"/>
    <w:rsid w:val="00F54209"/>
    <w:rsid w:val="00F560A6"/>
    <w:rsid w:val="00F56AB7"/>
    <w:rsid w:val="00F66C52"/>
    <w:rsid w:val="00F706A2"/>
    <w:rsid w:val="00F70718"/>
    <w:rsid w:val="00F72A85"/>
    <w:rsid w:val="00F7558B"/>
    <w:rsid w:val="00F769C2"/>
    <w:rsid w:val="00F76CC7"/>
    <w:rsid w:val="00F7776D"/>
    <w:rsid w:val="00F852B5"/>
    <w:rsid w:val="00FA2E55"/>
    <w:rsid w:val="00FA3756"/>
    <w:rsid w:val="00FA39C9"/>
    <w:rsid w:val="00FA4635"/>
    <w:rsid w:val="00FA48B2"/>
    <w:rsid w:val="00FA4CA6"/>
    <w:rsid w:val="00FA50EA"/>
    <w:rsid w:val="00FA5F06"/>
    <w:rsid w:val="00FA71FB"/>
    <w:rsid w:val="00FA7564"/>
    <w:rsid w:val="00FB0B55"/>
    <w:rsid w:val="00FB2172"/>
    <w:rsid w:val="00FB75AF"/>
    <w:rsid w:val="00FC0CC6"/>
    <w:rsid w:val="00FC1247"/>
    <w:rsid w:val="00FC3544"/>
    <w:rsid w:val="00FC5A86"/>
    <w:rsid w:val="00FD30DA"/>
    <w:rsid w:val="00FD3886"/>
    <w:rsid w:val="00FE2BB4"/>
    <w:rsid w:val="00FE39E6"/>
    <w:rsid w:val="00FF11AF"/>
    <w:rsid w:val="00FF2CD3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F80B"/>
  <w15:chartTrackingRefBased/>
  <w15:docId w15:val="{8A1BD76F-56B5-4EE3-A737-63F99740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E58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E5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E5800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E5800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E5800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CE5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owtogeek.com/180167/htg-explains-what-is-github-and-what-do-geeks-use-it-f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7585D-FAC1-4C3B-BBCA-C83424159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FACB11CB</Template>
  <TotalTime>6</TotalTime>
  <Pages>1</Pages>
  <Words>262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Nationalbiblioteket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Erik Frederiksen</dc:creator>
  <cp:keywords/>
  <dc:description/>
  <cp:lastModifiedBy>Niels Erik Frederiksen</cp:lastModifiedBy>
  <cp:revision>7</cp:revision>
  <dcterms:created xsi:type="dcterms:W3CDTF">2017-12-13T10:38:00Z</dcterms:created>
  <dcterms:modified xsi:type="dcterms:W3CDTF">2017-12-13T10:44:00Z</dcterms:modified>
</cp:coreProperties>
</file>